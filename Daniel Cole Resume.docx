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29CD" w14:textId="77777777" w:rsidR="000B45B3" w:rsidRPr="00390627" w:rsidRDefault="00A61072" w:rsidP="00725278">
      <w:pPr>
        <w:pStyle w:val="Title"/>
        <w:rPr>
          <w:rFonts w:ascii="Times New Roman" w:hAnsi="Times New Roman" w:cs="Times New Roman"/>
        </w:rPr>
      </w:pPr>
      <w:r w:rsidRPr="00390627">
        <w:rPr>
          <w:rFonts w:ascii="Times New Roman" w:hAnsi="Times New Roman" w:cs="Times New Roman"/>
        </w:rPr>
        <w:t>Daniel Cole</w:t>
      </w:r>
    </w:p>
    <w:p w14:paraId="22C0BFCF" w14:textId="734CB223" w:rsidR="006908A5" w:rsidRPr="00566372" w:rsidRDefault="00566372" w:rsidP="00EE6B86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566372">
          <w:rPr>
            <w:rStyle w:val="Hyperlink"/>
            <w:b/>
          </w:rPr>
          <w:t>moredancole@gmail.com</w:t>
        </w:r>
      </w:hyperlink>
    </w:p>
    <w:p w14:paraId="350B4E1B" w14:textId="77777777" w:rsidR="00CE50D4" w:rsidRDefault="00CE50D4" w:rsidP="000B45B3">
      <w:pPr>
        <w:rPr>
          <w:rFonts w:ascii="Times New Roman" w:eastAsiaTheme="majorEastAsia" w:hAnsi="Times New Roman" w:cs="Times New Roman"/>
          <w:b/>
          <w:color w:val="2A7B88" w:themeColor="accent1" w:themeShade="BF"/>
          <w:sz w:val="36"/>
          <w:szCs w:val="32"/>
          <w:u w:val="single"/>
        </w:rPr>
      </w:pPr>
    </w:p>
    <w:p w14:paraId="44733174" w14:textId="2E66C0EE" w:rsidR="00390627" w:rsidRDefault="00390627" w:rsidP="000B45B3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I’m a junior </w:t>
      </w:r>
      <w:r w:rsidR="00C70786">
        <w:rPr>
          <w:rFonts w:ascii="Times New Roman" w:hAnsi="Times New Roman" w:cs="Times New Roman"/>
          <w:sz w:val="32"/>
          <w:szCs w:val="24"/>
        </w:rPr>
        <w:t xml:space="preserve">front-end </w:t>
      </w:r>
      <w:r>
        <w:rPr>
          <w:rFonts w:ascii="Times New Roman" w:hAnsi="Times New Roman" w:cs="Times New Roman"/>
          <w:sz w:val="32"/>
          <w:szCs w:val="24"/>
        </w:rPr>
        <w:t xml:space="preserve">developer </w:t>
      </w:r>
      <w:r w:rsidR="00C70786">
        <w:rPr>
          <w:rFonts w:ascii="Times New Roman" w:hAnsi="Times New Roman" w:cs="Times New Roman"/>
          <w:sz w:val="32"/>
          <w:szCs w:val="24"/>
        </w:rPr>
        <w:t>w</w:t>
      </w:r>
      <w:r w:rsidR="00035295">
        <w:rPr>
          <w:rFonts w:ascii="Times New Roman" w:hAnsi="Times New Roman" w:cs="Times New Roman"/>
          <w:sz w:val="32"/>
          <w:szCs w:val="24"/>
        </w:rPr>
        <w:t xml:space="preserve">ith some </w:t>
      </w:r>
      <w:r w:rsidR="00B01152">
        <w:rPr>
          <w:rFonts w:ascii="Times New Roman" w:hAnsi="Times New Roman" w:cs="Times New Roman"/>
          <w:sz w:val="32"/>
          <w:szCs w:val="24"/>
        </w:rPr>
        <w:t xml:space="preserve">additional </w:t>
      </w:r>
      <w:r w:rsidR="00035295">
        <w:rPr>
          <w:rFonts w:ascii="Times New Roman" w:hAnsi="Times New Roman" w:cs="Times New Roman"/>
          <w:sz w:val="32"/>
          <w:szCs w:val="24"/>
        </w:rPr>
        <w:t xml:space="preserve">back-end knowledge. I have </w:t>
      </w:r>
      <w:r w:rsidR="00C70786">
        <w:rPr>
          <w:rFonts w:ascii="Times New Roman" w:hAnsi="Times New Roman" w:cs="Times New Roman"/>
          <w:sz w:val="32"/>
          <w:szCs w:val="24"/>
        </w:rPr>
        <w:t>a keen interest in design and UX, and I’m eager to</w:t>
      </w:r>
      <w:r w:rsidR="00035295">
        <w:rPr>
          <w:rFonts w:ascii="Times New Roman" w:hAnsi="Times New Roman" w:cs="Times New Roman"/>
          <w:sz w:val="32"/>
          <w:szCs w:val="24"/>
        </w:rPr>
        <w:t xml:space="preserve"> app</w:t>
      </w:r>
      <w:bookmarkStart w:id="0" w:name="_GoBack"/>
      <w:bookmarkEnd w:id="0"/>
      <w:r w:rsidR="00035295">
        <w:rPr>
          <w:rFonts w:ascii="Times New Roman" w:hAnsi="Times New Roman" w:cs="Times New Roman"/>
          <w:sz w:val="32"/>
          <w:szCs w:val="24"/>
        </w:rPr>
        <w:t xml:space="preserve">ly and expand my </w:t>
      </w:r>
      <w:r w:rsidR="00264968">
        <w:rPr>
          <w:rFonts w:ascii="Times New Roman" w:hAnsi="Times New Roman" w:cs="Times New Roman"/>
          <w:sz w:val="32"/>
          <w:szCs w:val="24"/>
        </w:rPr>
        <w:t>skills</w:t>
      </w:r>
      <w:r w:rsidR="00035295">
        <w:rPr>
          <w:rFonts w:ascii="Times New Roman" w:hAnsi="Times New Roman" w:cs="Times New Roman"/>
          <w:sz w:val="32"/>
          <w:szCs w:val="24"/>
        </w:rPr>
        <w:t xml:space="preserve"> </w:t>
      </w:r>
      <w:r w:rsidR="00264968">
        <w:rPr>
          <w:rFonts w:ascii="Times New Roman" w:hAnsi="Times New Roman" w:cs="Times New Roman"/>
          <w:sz w:val="32"/>
          <w:szCs w:val="24"/>
        </w:rPr>
        <w:t>to</w:t>
      </w:r>
      <w:r w:rsidR="00B01152">
        <w:rPr>
          <w:rFonts w:ascii="Times New Roman" w:hAnsi="Times New Roman" w:cs="Times New Roman"/>
          <w:sz w:val="32"/>
          <w:szCs w:val="24"/>
        </w:rPr>
        <w:t xml:space="preserve"> new challenges</w:t>
      </w:r>
      <w:r w:rsidR="00035295">
        <w:rPr>
          <w:rFonts w:ascii="Times New Roman" w:hAnsi="Times New Roman" w:cs="Times New Roman"/>
          <w:sz w:val="32"/>
          <w:szCs w:val="24"/>
        </w:rPr>
        <w:t xml:space="preserve">. </w:t>
      </w:r>
    </w:p>
    <w:p w14:paraId="6E9A71D0" w14:textId="77777777" w:rsidR="00ED6E58" w:rsidRPr="00390627" w:rsidRDefault="00ED6E58" w:rsidP="000B45B3">
      <w:pPr>
        <w:rPr>
          <w:rFonts w:ascii="Times New Roman" w:hAnsi="Times New Roman" w:cs="Times New Roman"/>
          <w:sz w:val="32"/>
          <w:szCs w:val="24"/>
        </w:rPr>
      </w:pPr>
    </w:p>
    <w:p w14:paraId="7DE5DB60" w14:textId="79942BE1" w:rsidR="006270A9" w:rsidRPr="00390627" w:rsidRDefault="00014A64">
      <w:pPr>
        <w:pStyle w:val="Heading1"/>
        <w:rPr>
          <w:rFonts w:ascii="Times New Roman" w:hAnsi="Times New Roman" w:cs="Times New Roman"/>
          <w:sz w:val="36"/>
        </w:rPr>
      </w:pPr>
      <w:sdt>
        <w:sdtPr>
          <w:rPr>
            <w:rFonts w:ascii="Times New Roman" w:hAnsi="Times New Roman" w:cs="Times New Roman"/>
            <w:sz w:val="36"/>
          </w:rPr>
          <w:alias w:val="Education:"/>
          <w:tag w:val="Education:"/>
          <w:id w:val="807127995"/>
          <w:placeholder>
            <w:docPart w:val="804BCD2CBCCE45049BF0ECB078E42F25"/>
          </w:placeholder>
          <w:temporary/>
          <w:showingPlcHdr/>
          <w15:appearance w15:val="hidden"/>
        </w:sdtPr>
        <w:sdtEndPr/>
        <w:sdtContent>
          <w:r w:rsidR="009D5933" w:rsidRPr="00390627">
            <w:rPr>
              <w:rFonts w:ascii="Times New Roman" w:hAnsi="Times New Roman" w:cs="Times New Roman"/>
              <w:sz w:val="36"/>
              <w:u w:val="single"/>
            </w:rPr>
            <w:t>Education</w:t>
          </w:r>
        </w:sdtContent>
      </w:sdt>
      <w:r w:rsidR="00390627">
        <w:rPr>
          <w:rFonts w:ascii="Times New Roman" w:hAnsi="Times New Roman" w:cs="Times New Roman"/>
          <w:sz w:val="36"/>
        </w:rPr>
        <w:t>______________________________________________</w:t>
      </w:r>
    </w:p>
    <w:p w14:paraId="761DE509" w14:textId="77777777" w:rsidR="006270A9" w:rsidRPr="00390627" w:rsidRDefault="00700982">
      <w:pPr>
        <w:pStyle w:val="Heading2"/>
        <w:rPr>
          <w:rFonts w:ascii="Times New Roman" w:hAnsi="Times New Roman" w:cs="Times New Roman"/>
          <w:sz w:val="32"/>
        </w:rPr>
      </w:pPr>
      <w:r w:rsidRPr="00390627">
        <w:rPr>
          <w:rFonts w:ascii="Times New Roman" w:hAnsi="Times New Roman" w:cs="Times New Roman"/>
          <w:sz w:val="32"/>
        </w:rPr>
        <w:t>Associate of Applied Science</w:t>
      </w:r>
      <w:r w:rsidR="00C73AC9" w:rsidRPr="00390627">
        <w:rPr>
          <w:rFonts w:ascii="Times New Roman" w:hAnsi="Times New Roman" w:cs="Times New Roman"/>
          <w:sz w:val="32"/>
        </w:rPr>
        <w:t xml:space="preserve"> </w:t>
      </w:r>
      <w:r w:rsidR="009D5933" w:rsidRPr="00390627">
        <w:rPr>
          <w:rFonts w:ascii="Times New Roman" w:hAnsi="Times New Roman" w:cs="Times New Roman"/>
          <w:sz w:val="32"/>
        </w:rPr>
        <w:t>| </w:t>
      </w:r>
      <w:r w:rsidRPr="00390627">
        <w:rPr>
          <w:rFonts w:ascii="Times New Roman" w:hAnsi="Times New Roman" w:cs="Times New Roman"/>
          <w:sz w:val="32"/>
        </w:rPr>
        <w:t>20</w:t>
      </w:r>
      <w:r w:rsidR="00465D92" w:rsidRPr="00390627">
        <w:rPr>
          <w:rFonts w:ascii="Times New Roman" w:hAnsi="Times New Roman" w:cs="Times New Roman"/>
          <w:sz w:val="32"/>
        </w:rPr>
        <w:t>17</w:t>
      </w:r>
      <w:r w:rsidR="009D5933" w:rsidRPr="00390627">
        <w:rPr>
          <w:rFonts w:ascii="Times New Roman" w:hAnsi="Times New Roman" w:cs="Times New Roman"/>
          <w:sz w:val="32"/>
        </w:rPr>
        <w:t> | </w:t>
      </w:r>
      <w:r w:rsidR="00465D92" w:rsidRPr="00390627">
        <w:rPr>
          <w:rFonts w:ascii="Times New Roman" w:hAnsi="Times New Roman" w:cs="Times New Roman"/>
          <w:sz w:val="32"/>
        </w:rPr>
        <w:t>southwest tennessee community college</w:t>
      </w:r>
      <w:r w:rsidR="00042ADD" w:rsidRPr="00390627">
        <w:rPr>
          <w:rFonts w:ascii="Times New Roman" w:hAnsi="Times New Roman" w:cs="Times New Roman"/>
          <w:sz w:val="32"/>
        </w:rPr>
        <w:t xml:space="preserve"> </w:t>
      </w:r>
      <w:r w:rsidR="00472115" w:rsidRPr="00390627">
        <w:rPr>
          <w:rFonts w:ascii="Times New Roman" w:hAnsi="Times New Roman" w:cs="Times New Roman"/>
          <w:sz w:val="32"/>
        </w:rPr>
        <w:t xml:space="preserve">| </w:t>
      </w:r>
      <w:r w:rsidR="00BB4A73" w:rsidRPr="00390627">
        <w:rPr>
          <w:rFonts w:ascii="Times New Roman" w:hAnsi="Times New Roman" w:cs="Times New Roman"/>
          <w:sz w:val="32"/>
        </w:rPr>
        <w:t>5983 Macon Cove, Memphis, TN 38134</w:t>
      </w:r>
      <w:r w:rsidR="00725278" w:rsidRPr="00390627">
        <w:rPr>
          <w:rFonts w:ascii="Times New Roman" w:hAnsi="Times New Roman" w:cs="Times New Roman"/>
          <w:sz w:val="32"/>
        </w:rPr>
        <w:t xml:space="preserve"> | </w:t>
      </w:r>
      <w:r w:rsidR="00BF1B3D" w:rsidRPr="00390627">
        <w:rPr>
          <w:rFonts w:ascii="Times New Roman" w:hAnsi="Times New Roman" w:cs="Times New Roman"/>
          <w:sz w:val="32"/>
        </w:rPr>
        <w:t>(</w:t>
      </w:r>
      <w:r w:rsidR="00725278" w:rsidRPr="00390627">
        <w:rPr>
          <w:rFonts w:ascii="Times New Roman" w:hAnsi="Times New Roman" w:cs="Times New Roman"/>
          <w:sz w:val="32"/>
        </w:rPr>
        <w:t>901</w:t>
      </w:r>
      <w:r w:rsidR="00BF1B3D" w:rsidRPr="00390627">
        <w:rPr>
          <w:rFonts w:ascii="Times New Roman" w:hAnsi="Times New Roman" w:cs="Times New Roman"/>
          <w:sz w:val="32"/>
        </w:rPr>
        <w:t xml:space="preserve">) </w:t>
      </w:r>
      <w:r w:rsidR="00725278" w:rsidRPr="00390627">
        <w:rPr>
          <w:rFonts w:ascii="Times New Roman" w:hAnsi="Times New Roman" w:cs="Times New Roman"/>
          <w:sz w:val="32"/>
        </w:rPr>
        <w:t>333-5000</w:t>
      </w:r>
    </w:p>
    <w:p w14:paraId="73E89183" w14:textId="77777777" w:rsidR="00700982" w:rsidRPr="00122136" w:rsidRDefault="00700982" w:rsidP="00700982">
      <w:pPr>
        <w:pStyle w:val="ListBullet"/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Major: Information Technology</w:t>
      </w:r>
    </w:p>
    <w:p w14:paraId="3C23498C" w14:textId="77777777" w:rsidR="00700982" w:rsidRPr="00122136" w:rsidRDefault="00700982" w:rsidP="00700982">
      <w:pPr>
        <w:pStyle w:val="ListBullet"/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 xml:space="preserve">Concentration: Application Development Programming </w:t>
      </w:r>
    </w:p>
    <w:p w14:paraId="30C95C8C" w14:textId="77777777" w:rsidR="00700982" w:rsidRPr="00122136" w:rsidRDefault="00700982" w:rsidP="001B29CF">
      <w:pPr>
        <w:pStyle w:val="ListBullet"/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Major GPA: 3.95</w:t>
      </w:r>
    </w:p>
    <w:p w14:paraId="32B51B0F" w14:textId="68DBC9F1" w:rsidR="00ED6E58" w:rsidRPr="00122136" w:rsidRDefault="00700982" w:rsidP="00846E26">
      <w:pPr>
        <w:pStyle w:val="ListBullet"/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Overall GPA: 3.90</w:t>
      </w:r>
    </w:p>
    <w:p w14:paraId="1525D944" w14:textId="598A8029" w:rsidR="006270A9" w:rsidRPr="00390627" w:rsidRDefault="00960FFB">
      <w:pPr>
        <w:pStyle w:val="Heading1"/>
        <w:rPr>
          <w:rFonts w:ascii="Times New Roman" w:hAnsi="Times New Roman" w:cs="Times New Roman"/>
          <w:sz w:val="36"/>
          <w:u w:val="single"/>
        </w:rPr>
      </w:pPr>
      <w:r w:rsidRPr="00390627">
        <w:rPr>
          <w:rFonts w:ascii="Times New Roman" w:hAnsi="Times New Roman" w:cs="Times New Roman"/>
          <w:sz w:val="36"/>
          <w:u w:val="single"/>
        </w:rPr>
        <w:t>Programming Knowledge</w:t>
      </w:r>
      <w:r w:rsidR="00390627">
        <w:rPr>
          <w:rFonts w:ascii="Times New Roman" w:hAnsi="Times New Roman" w:cs="Times New Roman"/>
          <w:sz w:val="36"/>
          <w:u w:val="single"/>
        </w:rPr>
        <w:t>_________________________________</w:t>
      </w:r>
    </w:p>
    <w:p w14:paraId="680CBBCD" w14:textId="7379A2A7" w:rsidR="006270A9" w:rsidRPr="00390627" w:rsidRDefault="00035295">
      <w:pPr>
        <w:pStyle w:val="Heading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Languages</w:t>
      </w:r>
    </w:p>
    <w:p w14:paraId="799DE550" w14:textId="3F5881EB" w:rsidR="006908A5" w:rsidRDefault="00D75FF7" w:rsidP="006908A5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Experienced in</w:t>
      </w:r>
      <w:r w:rsidR="00872C95" w:rsidRPr="00122136">
        <w:rPr>
          <w:rFonts w:ascii="Times New Roman" w:hAnsi="Times New Roman" w:cs="Times New Roman"/>
          <w:sz w:val="32"/>
        </w:rPr>
        <w:t xml:space="preserve">: </w:t>
      </w:r>
      <w:r w:rsidR="00872C95" w:rsidRPr="00264968">
        <w:rPr>
          <w:rFonts w:ascii="Times New Roman" w:hAnsi="Times New Roman" w:cs="Times New Roman"/>
          <w:b/>
          <w:sz w:val="32"/>
        </w:rPr>
        <w:t>HTML, CSS</w:t>
      </w:r>
      <w:r w:rsidR="006908A5" w:rsidRPr="00264968">
        <w:rPr>
          <w:rFonts w:ascii="Times New Roman" w:hAnsi="Times New Roman" w:cs="Times New Roman"/>
          <w:b/>
          <w:sz w:val="32"/>
        </w:rPr>
        <w:t>, Javascript</w:t>
      </w:r>
      <w:r w:rsidR="00035295" w:rsidRPr="00264968">
        <w:rPr>
          <w:rFonts w:ascii="Times New Roman" w:hAnsi="Times New Roman" w:cs="Times New Roman"/>
          <w:b/>
          <w:sz w:val="32"/>
        </w:rPr>
        <w:t xml:space="preserve">, </w:t>
      </w:r>
      <w:r w:rsidR="00035295" w:rsidRPr="00264968">
        <w:rPr>
          <w:rFonts w:ascii="Times New Roman" w:hAnsi="Times New Roman" w:cs="Times New Roman"/>
          <w:b/>
          <w:sz w:val="32"/>
        </w:rPr>
        <w:t>C#</w:t>
      </w:r>
    </w:p>
    <w:p w14:paraId="5214FBF4" w14:textId="775AA260" w:rsidR="00035295" w:rsidRPr="00122136" w:rsidRDefault="00035295" w:rsidP="006908A5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Some experience with: </w:t>
      </w:r>
      <w:r w:rsidRPr="00264968">
        <w:rPr>
          <w:rFonts w:ascii="Times New Roman" w:hAnsi="Times New Roman" w:cs="Times New Roman"/>
          <w:b/>
          <w:sz w:val="32"/>
        </w:rPr>
        <w:t>Java, C++</w:t>
      </w:r>
      <w:r w:rsidR="00B01152" w:rsidRPr="00264968">
        <w:rPr>
          <w:rFonts w:ascii="Times New Roman" w:hAnsi="Times New Roman" w:cs="Times New Roman"/>
          <w:b/>
          <w:sz w:val="32"/>
        </w:rPr>
        <w:t>, PHP</w:t>
      </w:r>
    </w:p>
    <w:p w14:paraId="1D6AB99A" w14:textId="15B28698" w:rsidR="006908A5" w:rsidRPr="00390627" w:rsidRDefault="006908A5">
      <w:pPr>
        <w:pStyle w:val="Heading2"/>
        <w:rPr>
          <w:rFonts w:ascii="Times New Roman" w:hAnsi="Times New Roman" w:cs="Times New Roman"/>
          <w:color w:val="auto"/>
          <w:sz w:val="32"/>
        </w:rPr>
      </w:pPr>
      <w:r w:rsidRPr="00390627">
        <w:rPr>
          <w:rFonts w:ascii="Times New Roman" w:hAnsi="Times New Roman" w:cs="Times New Roman"/>
          <w:color w:val="auto"/>
          <w:sz w:val="32"/>
        </w:rPr>
        <w:t>Frameworks</w:t>
      </w:r>
    </w:p>
    <w:p w14:paraId="6905C44E" w14:textId="45BD78E6" w:rsidR="006908A5" w:rsidRPr="00122136" w:rsidRDefault="00960FFB" w:rsidP="00C05175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 xml:space="preserve">Experienced in: </w:t>
      </w:r>
      <w:r w:rsidR="00035295" w:rsidRPr="00264968">
        <w:rPr>
          <w:rFonts w:ascii="Times New Roman" w:hAnsi="Times New Roman" w:cs="Times New Roman"/>
          <w:b/>
          <w:sz w:val="32"/>
        </w:rPr>
        <w:t>Bootstrap 3</w:t>
      </w:r>
      <w:r w:rsidR="00035295" w:rsidRPr="00264968">
        <w:rPr>
          <w:rFonts w:ascii="Times New Roman" w:hAnsi="Times New Roman" w:cs="Times New Roman"/>
          <w:b/>
          <w:sz w:val="32"/>
        </w:rPr>
        <w:t xml:space="preserve">, </w:t>
      </w:r>
      <w:r w:rsidR="006908A5" w:rsidRPr="00264968">
        <w:rPr>
          <w:rFonts w:ascii="Times New Roman" w:hAnsi="Times New Roman" w:cs="Times New Roman"/>
          <w:b/>
          <w:sz w:val="32"/>
        </w:rPr>
        <w:t>.Net</w:t>
      </w:r>
      <w:r w:rsidR="009177C1" w:rsidRPr="00264968">
        <w:rPr>
          <w:rFonts w:ascii="Times New Roman" w:hAnsi="Times New Roman" w:cs="Times New Roman"/>
          <w:b/>
          <w:sz w:val="32"/>
        </w:rPr>
        <w:t xml:space="preserve"> (</w:t>
      </w:r>
      <w:r w:rsidR="00035295" w:rsidRPr="00264968">
        <w:rPr>
          <w:rFonts w:ascii="Times New Roman" w:hAnsi="Times New Roman" w:cs="Times New Roman"/>
          <w:b/>
          <w:sz w:val="32"/>
        </w:rPr>
        <w:t xml:space="preserve">, </w:t>
      </w:r>
      <w:r w:rsidR="009177C1" w:rsidRPr="00264968">
        <w:rPr>
          <w:rFonts w:ascii="Times New Roman" w:hAnsi="Times New Roman" w:cs="Times New Roman"/>
          <w:b/>
          <w:sz w:val="32"/>
        </w:rPr>
        <w:t>ASP.NET, ADO.NET)</w:t>
      </w:r>
    </w:p>
    <w:p w14:paraId="7CE2458A" w14:textId="13F062D4" w:rsidR="006908A5" w:rsidRPr="00264968" w:rsidRDefault="009177C1" w:rsidP="00C05175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sz w:val="32"/>
        </w:rPr>
      </w:pPr>
      <w:r w:rsidRPr="00122136">
        <w:rPr>
          <w:rFonts w:ascii="Times New Roman" w:hAnsi="Times New Roman" w:cs="Times New Roman"/>
          <w:sz w:val="32"/>
        </w:rPr>
        <w:t xml:space="preserve">Some experience with: </w:t>
      </w:r>
      <w:r w:rsidRPr="00264968">
        <w:rPr>
          <w:rFonts w:ascii="Times New Roman" w:hAnsi="Times New Roman" w:cs="Times New Roman"/>
          <w:b/>
          <w:sz w:val="32"/>
        </w:rPr>
        <w:t xml:space="preserve">React, </w:t>
      </w:r>
      <w:r w:rsidR="00035295" w:rsidRPr="00264968">
        <w:rPr>
          <w:rFonts w:ascii="Times New Roman" w:hAnsi="Times New Roman" w:cs="Times New Roman"/>
          <w:b/>
          <w:sz w:val="32"/>
        </w:rPr>
        <w:t>JQuery, Microsoft Entity, Razor Pages</w:t>
      </w:r>
    </w:p>
    <w:p w14:paraId="0F7B622B" w14:textId="483AB1AC" w:rsidR="006270A9" w:rsidRPr="00390627" w:rsidRDefault="009177C1">
      <w:pPr>
        <w:pStyle w:val="Heading2"/>
        <w:rPr>
          <w:rFonts w:ascii="Times New Roman" w:hAnsi="Times New Roman" w:cs="Times New Roman"/>
          <w:color w:val="auto"/>
          <w:sz w:val="32"/>
        </w:rPr>
      </w:pPr>
      <w:r w:rsidRPr="00390627">
        <w:rPr>
          <w:rFonts w:ascii="Times New Roman" w:hAnsi="Times New Roman" w:cs="Times New Roman"/>
          <w:color w:val="auto"/>
          <w:sz w:val="32"/>
        </w:rPr>
        <w:t>D</w:t>
      </w:r>
      <w:r w:rsidR="00872C95" w:rsidRPr="00390627">
        <w:rPr>
          <w:rFonts w:ascii="Times New Roman" w:hAnsi="Times New Roman" w:cs="Times New Roman"/>
          <w:color w:val="auto"/>
          <w:sz w:val="32"/>
        </w:rPr>
        <w:t>atabases</w:t>
      </w:r>
    </w:p>
    <w:p w14:paraId="3D9CF0C5" w14:textId="0CD3EF16" w:rsidR="006908A5" w:rsidRPr="00122136" w:rsidRDefault="00D75FF7" w:rsidP="00C05175">
      <w:pPr>
        <w:pStyle w:val="ListBullet"/>
        <w:numPr>
          <w:ilvl w:val="0"/>
          <w:numId w:val="34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Experienced in:</w:t>
      </w:r>
      <w:r w:rsidR="006908A5" w:rsidRPr="00122136">
        <w:rPr>
          <w:rFonts w:ascii="Times New Roman" w:hAnsi="Times New Roman" w:cs="Times New Roman"/>
          <w:sz w:val="32"/>
        </w:rPr>
        <w:t xml:space="preserve"> </w:t>
      </w:r>
      <w:r w:rsidR="00872C95" w:rsidRPr="00122136">
        <w:rPr>
          <w:rFonts w:ascii="Times New Roman" w:hAnsi="Times New Roman" w:cs="Times New Roman"/>
          <w:sz w:val="32"/>
        </w:rPr>
        <w:t>Oracle 11g</w:t>
      </w:r>
      <w:r w:rsidR="006908A5" w:rsidRPr="00122136">
        <w:rPr>
          <w:rFonts w:ascii="Times New Roman" w:hAnsi="Times New Roman" w:cs="Times New Roman"/>
          <w:sz w:val="32"/>
        </w:rPr>
        <w:t>, SQL</w:t>
      </w:r>
    </w:p>
    <w:p w14:paraId="4D7DFC81" w14:textId="5314D728" w:rsidR="009177C1" w:rsidRPr="00122136" w:rsidRDefault="006908A5" w:rsidP="005A654B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Some experience with: MS SQL Server</w:t>
      </w:r>
    </w:p>
    <w:p w14:paraId="462AF11A" w14:textId="64EBC6E1" w:rsidR="00960FFB" w:rsidRPr="00390627" w:rsidRDefault="005A654B" w:rsidP="00390627">
      <w:pPr>
        <w:pStyle w:val="Heading2"/>
        <w:rPr>
          <w:rFonts w:ascii="Times New Roman" w:hAnsi="Times New Roman" w:cs="Times New Roman"/>
          <w:sz w:val="32"/>
        </w:rPr>
      </w:pPr>
      <w:r w:rsidRPr="00390627">
        <w:rPr>
          <w:rFonts w:ascii="Times New Roman" w:hAnsi="Times New Roman" w:cs="Times New Roman"/>
          <w:sz w:val="32"/>
        </w:rPr>
        <w:lastRenderedPageBreak/>
        <w:t>Other Experience</w:t>
      </w:r>
    </w:p>
    <w:p w14:paraId="5C42C324" w14:textId="5D9B6BD1" w:rsidR="00FB6820" w:rsidRPr="00122136" w:rsidRDefault="00FB6820" w:rsidP="00C05175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 xml:space="preserve">Some experience with: </w:t>
      </w:r>
      <w:r w:rsidR="005A654B" w:rsidRPr="00122136">
        <w:rPr>
          <w:rFonts w:ascii="Times New Roman" w:hAnsi="Times New Roman" w:cs="Times New Roman"/>
          <w:sz w:val="32"/>
        </w:rPr>
        <w:t>JDBC, JavaFX and Scene buil</w:t>
      </w:r>
      <w:r w:rsidR="00960FFB" w:rsidRPr="00122136">
        <w:rPr>
          <w:rFonts w:ascii="Times New Roman" w:hAnsi="Times New Roman" w:cs="Times New Roman"/>
          <w:sz w:val="32"/>
        </w:rPr>
        <w:t>der,</w:t>
      </w:r>
      <w:r w:rsidR="005A654B" w:rsidRPr="0012213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366FA" w:rsidRPr="00122136">
        <w:rPr>
          <w:rFonts w:ascii="Times New Roman" w:hAnsi="Times New Roman" w:cs="Times New Roman"/>
          <w:sz w:val="32"/>
        </w:rPr>
        <w:t>Wordpress</w:t>
      </w:r>
      <w:proofErr w:type="spellEnd"/>
    </w:p>
    <w:p w14:paraId="0845347E" w14:textId="20FAF65B" w:rsidR="006270A9" w:rsidRPr="00390627" w:rsidRDefault="00644423">
      <w:pPr>
        <w:pStyle w:val="Heading1"/>
        <w:rPr>
          <w:rFonts w:ascii="Times New Roman" w:hAnsi="Times New Roman" w:cs="Times New Roman"/>
          <w:sz w:val="36"/>
          <w:u w:val="single"/>
        </w:rPr>
      </w:pPr>
      <w:r w:rsidRPr="00390627">
        <w:rPr>
          <w:rFonts w:ascii="Times New Roman" w:hAnsi="Times New Roman" w:cs="Times New Roman"/>
          <w:sz w:val="36"/>
          <w:u w:val="single"/>
        </w:rPr>
        <w:t>Work Experience</w:t>
      </w:r>
      <w:r w:rsidR="00390627">
        <w:rPr>
          <w:rFonts w:ascii="Times New Roman" w:hAnsi="Times New Roman" w:cs="Times New Roman"/>
          <w:sz w:val="36"/>
          <w:u w:val="single"/>
        </w:rPr>
        <w:t>________________________________________</w:t>
      </w:r>
    </w:p>
    <w:p w14:paraId="6E3EA377" w14:textId="18314477" w:rsidR="0038172E" w:rsidRPr="00390627" w:rsidRDefault="0038172E" w:rsidP="0038172E">
      <w:pPr>
        <w:pStyle w:val="Heading2"/>
        <w:rPr>
          <w:rFonts w:ascii="Times New Roman" w:hAnsi="Times New Roman" w:cs="Times New Roman"/>
          <w:sz w:val="32"/>
        </w:rPr>
      </w:pPr>
      <w:r w:rsidRPr="00390627">
        <w:rPr>
          <w:rFonts w:ascii="Times New Roman" w:hAnsi="Times New Roman" w:cs="Times New Roman"/>
          <w:sz w:val="32"/>
        </w:rPr>
        <w:t>Web design and development | Give back memphis</w:t>
      </w:r>
      <w:r w:rsidR="003931F7" w:rsidRPr="00390627">
        <w:rPr>
          <w:rFonts w:ascii="Times New Roman" w:hAnsi="Times New Roman" w:cs="Times New Roman"/>
          <w:sz w:val="32"/>
        </w:rPr>
        <w:t xml:space="preserve"> | 2/18-Present</w:t>
      </w:r>
    </w:p>
    <w:p w14:paraId="6585A952" w14:textId="7B12029D" w:rsidR="0038172E" w:rsidRPr="00122136" w:rsidRDefault="00C70786" w:rsidP="00335B90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did web design for this local nonprofit</w:t>
      </w:r>
      <w:r w:rsidR="0038172E" w:rsidRPr="00122136">
        <w:rPr>
          <w:rFonts w:ascii="Times New Roman" w:hAnsi="Times New Roman" w:cs="Times New Roman"/>
          <w:sz w:val="32"/>
        </w:rPr>
        <w:t xml:space="preserve">. </w:t>
      </w:r>
      <w:r w:rsidR="007C35FB">
        <w:rPr>
          <w:rFonts w:ascii="Times New Roman" w:hAnsi="Times New Roman" w:cs="Times New Roman"/>
          <w:sz w:val="32"/>
        </w:rPr>
        <w:t>My role involved:</w:t>
      </w:r>
    </w:p>
    <w:p w14:paraId="022845C5" w14:textId="560E4B72" w:rsidR="00892039" w:rsidRPr="00122136" w:rsidRDefault="00335B90" w:rsidP="00C0517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 xml:space="preserve">Developing </w:t>
      </w:r>
      <w:r w:rsidR="0038172E" w:rsidRPr="00122136">
        <w:rPr>
          <w:rFonts w:ascii="Times New Roman" w:hAnsi="Times New Roman" w:cs="Times New Roman"/>
          <w:sz w:val="32"/>
        </w:rPr>
        <w:t xml:space="preserve">and </w:t>
      </w:r>
      <w:r w:rsidRPr="00122136">
        <w:rPr>
          <w:rFonts w:ascii="Times New Roman" w:hAnsi="Times New Roman" w:cs="Times New Roman"/>
          <w:sz w:val="32"/>
        </w:rPr>
        <w:t>deploying</w:t>
      </w:r>
      <w:r w:rsidR="0038172E" w:rsidRPr="00122136">
        <w:rPr>
          <w:rFonts w:ascii="Times New Roman" w:hAnsi="Times New Roman" w:cs="Times New Roman"/>
          <w:sz w:val="32"/>
        </w:rPr>
        <w:t xml:space="preserve"> a Wordpress site with custom design</w:t>
      </w:r>
      <w:r w:rsidRPr="00122136">
        <w:rPr>
          <w:rFonts w:ascii="Times New Roman" w:hAnsi="Times New Roman" w:cs="Times New Roman"/>
          <w:sz w:val="32"/>
        </w:rPr>
        <w:t xml:space="preserve"> using HTML, CSS, Javascript and </w:t>
      </w:r>
      <w:r w:rsidR="007C35FB">
        <w:rPr>
          <w:rFonts w:ascii="Times New Roman" w:hAnsi="Times New Roman" w:cs="Times New Roman"/>
          <w:sz w:val="32"/>
        </w:rPr>
        <w:t xml:space="preserve">a little </w:t>
      </w:r>
      <w:r w:rsidRPr="00122136">
        <w:rPr>
          <w:rFonts w:ascii="Times New Roman" w:hAnsi="Times New Roman" w:cs="Times New Roman"/>
          <w:sz w:val="32"/>
        </w:rPr>
        <w:t>PH</w:t>
      </w:r>
      <w:r w:rsidR="00892039" w:rsidRPr="00122136">
        <w:rPr>
          <w:rFonts w:ascii="Times New Roman" w:hAnsi="Times New Roman" w:cs="Times New Roman"/>
          <w:sz w:val="32"/>
        </w:rPr>
        <w:t>P</w:t>
      </w:r>
    </w:p>
    <w:p w14:paraId="6D210097" w14:textId="2D5A2727" w:rsidR="00335B90" w:rsidRPr="00122136" w:rsidRDefault="00335B90" w:rsidP="0038172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Participating in UX</w:t>
      </w:r>
      <w:r w:rsidR="00D63CC9" w:rsidRPr="00122136">
        <w:rPr>
          <w:rFonts w:ascii="Times New Roman" w:hAnsi="Times New Roman" w:cs="Times New Roman"/>
          <w:sz w:val="32"/>
        </w:rPr>
        <w:t xml:space="preserve"> and </w:t>
      </w:r>
      <w:r w:rsidR="00D32284">
        <w:rPr>
          <w:rFonts w:ascii="Times New Roman" w:hAnsi="Times New Roman" w:cs="Times New Roman"/>
          <w:sz w:val="32"/>
        </w:rPr>
        <w:t>research</w:t>
      </w:r>
    </w:p>
    <w:p w14:paraId="524613A5" w14:textId="5DE1055E" w:rsidR="00472043" w:rsidRDefault="00335B90" w:rsidP="005A16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Procuring necessary site assets and web services</w:t>
      </w:r>
    </w:p>
    <w:p w14:paraId="1C97C663" w14:textId="77777777" w:rsidR="0073196C" w:rsidRPr="0073196C" w:rsidRDefault="0073196C" w:rsidP="0073196C">
      <w:pPr>
        <w:pStyle w:val="ListParagraph"/>
        <w:rPr>
          <w:rFonts w:ascii="Times New Roman" w:hAnsi="Times New Roman" w:cs="Times New Roman"/>
          <w:sz w:val="32"/>
        </w:rPr>
      </w:pPr>
    </w:p>
    <w:p w14:paraId="4EF713EB" w14:textId="02F02848" w:rsidR="005A16D5" w:rsidRDefault="005A16D5" w:rsidP="005A16D5">
      <w:pPr>
        <w:pStyle w:val="Heading2"/>
        <w:rPr>
          <w:rFonts w:ascii="Times New Roman" w:hAnsi="Times New Roman" w:cs="Times New Roman"/>
          <w:sz w:val="32"/>
        </w:rPr>
      </w:pPr>
      <w:r w:rsidRPr="00390627">
        <w:rPr>
          <w:rFonts w:ascii="Times New Roman" w:hAnsi="Times New Roman" w:cs="Times New Roman"/>
          <w:sz w:val="32"/>
        </w:rPr>
        <w:t>Web Moderator/Group Organizer | The partially examined life</w:t>
      </w:r>
      <w:r w:rsidR="009D1B2B" w:rsidRPr="00390627">
        <w:rPr>
          <w:rFonts w:ascii="Times New Roman" w:hAnsi="Times New Roman" w:cs="Times New Roman"/>
          <w:sz w:val="32"/>
        </w:rPr>
        <w:t>: a PHILOSOPHY podcast and blog</w:t>
      </w:r>
      <w:r w:rsidRPr="00390627">
        <w:rPr>
          <w:rFonts w:ascii="Times New Roman" w:hAnsi="Times New Roman" w:cs="Times New Roman"/>
          <w:sz w:val="32"/>
        </w:rPr>
        <w:t xml:space="preserve"> | 6/2014-9/2015</w:t>
      </w:r>
    </w:p>
    <w:p w14:paraId="102F5582" w14:textId="77777777" w:rsidR="00472043" w:rsidRPr="00472043" w:rsidRDefault="00472043" w:rsidP="00472043"/>
    <w:p w14:paraId="27378F30" w14:textId="77777777" w:rsidR="00EA6D09" w:rsidRPr="00122136" w:rsidRDefault="00335B90" w:rsidP="00427A9A">
      <w:p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>I m</w:t>
      </w:r>
      <w:r w:rsidR="00042042" w:rsidRPr="00122136">
        <w:rPr>
          <w:rFonts w:ascii="Times New Roman" w:hAnsi="Times New Roman" w:cs="Times New Roman"/>
          <w:sz w:val="32"/>
          <w:szCs w:val="28"/>
        </w:rPr>
        <w:t>anaged</w:t>
      </w:r>
      <w:r w:rsidR="002D1CA8" w:rsidRPr="00122136">
        <w:rPr>
          <w:rFonts w:ascii="Times New Roman" w:hAnsi="Times New Roman" w:cs="Times New Roman"/>
          <w:sz w:val="32"/>
          <w:szCs w:val="28"/>
        </w:rPr>
        <w:t xml:space="preserve"> and was the public face for</w:t>
      </w:r>
      <w:r w:rsidR="00042042" w:rsidRPr="00122136">
        <w:rPr>
          <w:rFonts w:ascii="Times New Roman" w:hAnsi="Times New Roman" w:cs="Times New Roman"/>
          <w:sz w:val="32"/>
          <w:szCs w:val="28"/>
        </w:rPr>
        <w:t xml:space="preserve"> the </w:t>
      </w:r>
      <w:r w:rsidR="000366FA" w:rsidRPr="00122136">
        <w:rPr>
          <w:rFonts w:ascii="Times New Roman" w:hAnsi="Times New Roman" w:cs="Times New Roman"/>
          <w:sz w:val="32"/>
          <w:szCs w:val="28"/>
        </w:rPr>
        <w:t>subscribers’</w:t>
      </w:r>
      <w:r w:rsidR="00042042" w:rsidRPr="00122136">
        <w:rPr>
          <w:rFonts w:ascii="Times New Roman" w:hAnsi="Times New Roman" w:cs="Times New Roman"/>
          <w:sz w:val="32"/>
          <w:szCs w:val="28"/>
        </w:rPr>
        <w:t xml:space="preserve"> portion of the site. </w:t>
      </w:r>
      <w:r w:rsidR="002D1CA8" w:rsidRPr="00122136">
        <w:rPr>
          <w:rFonts w:ascii="Times New Roman" w:hAnsi="Times New Roman" w:cs="Times New Roman"/>
          <w:sz w:val="32"/>
          <w:szCs w:val="28"/>
        </w:rPr>
        <w:t>I c</w:t>
      </w:r>
      <w:r w:rsidR="005A274E" w:rsidRPr="00122136">
        <w:rPr>
          <w:rFonts w:ascii="Times New Roman" w:hAnsi="Times New Roman" w:cs="Times New Roman"/>
          <w:sz w:val="32"/>
          <w:szCs w:val="28"/>
        </w:rPr>
        <w:t>ontributed to the success of the Podcast and Blog by:</w:t>
      </w:r>
      <w:r w:rsidR="00427A9A" w:rsidRPr="00122136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38300F4" w14:textId="77777777" w:rsidR="00EA6D09" w:rsidRPr="00122136" w:rsidRDefault="00042042" w:rsidP="00EA6D0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>Org</w:t>
      </w:r>
      <w:r w:rsidR="005A274E" w:rsidRPr="00122136">
        <w:rPr>
          <w:rFonts w:ascii="Times New Roman" w:hAnsi="Times New Roman" w:cs="Times New Roman"/>
          <w:sz w:val="32"/>
          <w:szCs w:val="28"/>
        </w:rPr>
        <w:t xml:space="preserve">anizing </w:t>
      </w:r>
      <w:r w:rsidR="001B0563" w:rsidRPr="00122136">
        <w:rPr>
          <w:rFonts w:ascii="Times New Roman" w:hAnsi="Times New Roman" w:cs="Times New Roman"/>
          <w:sz w:val="32"/>
          <w:szCs w:val="28"/>
        </w:rPr>
        <w:t xml:space="preserve">and recording study groups among members </w:t>
      </w:r>
      <w:r w:rsidR="00C84213" w:rsidRPr="00122136">
        <w:rPr>
          <w:rFonts w:ascii="Times New Roman" w:hAnsi="Times New Roman" w:cs="Times New Roman"/>
          <w:sz w:val="32"/>
          <w:szCs w:val="28"/>
        </w:rPr>
        <w:t>to increase overall</w:t>
      </w:r>
      <w:r w:rsidR="001B0563" w:rsidRPr="00122136">
        <w:rPr>
          <w:rFonts w:ascii="Times New Roman" w:hAnsi="Times New Roman" w:cs="Times New Roman"/>
          <w:sz w:val="32"/>
          <w:szCs w:val="28"/>
        </w:rPr>
        <w:t xml:space="preserve"> site content</w:t>
      </w:r>
      <w:r w:rsidR="00C84213" w:rsidRPr="00122136">
        <w:rPr>
          <w:rFonts w:ascii="Times New Roman" w:hAnsi="Times New Roman" w:cs="Times New Roman"/>
          <w:sz w:val="32"/>
          <w:szCs w:val="28"/>
        </w:rPr>
        <w:t xml:space="preserve"> and activity</w:t>
      </w:r>
      <w:r w:rsidR="00427A9A" w:rsidRPr="00122136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C8A5B5C" w14:textId="71AF0C97" w:rsidR="00042042" w:rsidRPr="00122136" w:rsidRDefault="005A6435" w:rsidP="00EA6D0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 xml:space="preserve">Acquainting </w:t>
      </w:r>
      <w:r w:rsidR="00042042" w:rsidRPr="00122136">
        <w:rPr>
          <w:rFonts w:ascii="Times New Roman" w:hAnsi="Times New Roman" w:cs="Times New Roman"/>
          <w:sz w:val="32"/>
          <w:szCs w:val="28"/>
        </w:rPr>
        <w:t xml:space="preserve">new users </w:t>
      </w:r>
      <w:r w:rsidRPr="00122136">
        <w:rPr>
          <w:rFonts w:ascii="Times New Roman" w:hAnsi="Times New Roman" w:cs="Times New Roman"/>
          <w:sz w:val="32"/>
          <w:szCs w:val="28"/>
        </w:rPr>
        <w:t>with the site’s features</w:t>
      </w:r>
      <w:r w:rsidR="001B0563" w:rsidRPr="00122136">
        <w:rPr>
          <w:rFonts w:ascii="Times New Roman" w:hAnsi="Times New Roman" w:cs="Times New Roman"/>
          <w:sz w:val="32"/>
          <w:szCs w:val="28"/>
        </w:rPr>
        <w:t xml:space="preserve"> and </w:t>
      </w:r>
      <w:r w:rsidR="002D1CA8" w:rsidRPr="00122136">
        <w:rPr>
          <w:rFonts w:ascii="Times New Roman" w:hAnsi="Times New Roman" w:cs="Times New Roman"/>
          <w:sz w:val="32"/>
          <w:szCs w:val="28"/>
        </w:rPr>
        <w:t>troubleshooting for users when necessary</w:t>
      </w:r>
    </w:p>
    <w:p w14:paraId="12DFD70E" w14:textId="77777777" w:rsidR="002D1CA8" w:rsidRPr="00122136" w:rsidRDefault="002D1CA8" w:rsidP="00EA6D0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>Blogging regularly</w:t>
      </w:r>
      <w:r w:rsidR="005A6435" w:rsidRPr="00122136">
        <w:rPr>
          <w:rFonts w:ascii="Times New Roman" w:hAnsi="Times New Roman" w:cs="Times New Roman"/>
          <w:sz w:val="32"/>
          <w:szCs w:val="28"/>
        </w:rPr>
        <w:t xml:space="preserve"> in Wordpress to </w:t>
      </w:r>
      <w:r w:rsidRPr="00122136">
        <w:rPr>
          <w:rFonts w:ascii="Times New Roman" w:hAnsi="Times New Roman" w:cs="Times New Roman"/>
          <w:sz w:val="32"/>
          <w:szCs w:val="28"/>
        </w:rPr>
        <w:t>promote site events and grow membership</w:t>
      </w:r>
      <w:r w:rsidR="005A6435" w:rsidRPr="00122136">
        <w:rPr>
          <w:rFonts w:ascii="Times New Roman" w:hAnsi="Times New Roman" w:cs="Times New Roman"/>
          <w:sz w:val="32"/>
          <w:szCs w:val="28"/>
        </w:rPr>
        <w:t xml:space="preserve">   </w:t>
      </w:r>
    </w:p>
    <w:p w14:paraId="3049E6AA" w14:textId="77777777" w:rsidR="005A6435" w:rsidRPr="00122136" w:rsidRDefault="002D1CA8" w:rsidP="00EA6D0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 xml:space="preserve">Writing monthly </w:t>
      </w:r>
      <w:r w:rsidR="005A6435" w:rsidRPr="00122136">
        <w:rPr>
          <w:rFonts w:ascii="Times New Roman" w:hAnsi="Times New Roman" w:cs="Times New Roman"/>
          <w:sz w:val="32"/>
          <w:szCs w:val="28"/>
        </w:rPr>
        <w:t>email newsletters to subscribers</w:t>
      </w:r>
    </w:p>
    <w:p w14:paraId="132AA948" w14:textId="77777777" w:rsidR="00800EEA" w:rsidRPr="00122136" w:rsidRDefault="002D1CA8" w:rsidP="00EA6D0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 xml:space="preserve">Encouraging new users to </w:t>
      </w:r>
      <w:r w:rsidR="00A102A0" w:rsidRPr="00122136">
        <w:rPr>
          <w:rFonts w:ascii="Times New Roman" w:hAnsi="Times New Roman" w:cs="Times New Roman"/>
          <w:sz w:val="32"/>
          <w:szCs w:val="28"/>
        </w:rPr>
        <w:t>become active participants</w:t>
      </w:r>
      <w:r w:rsidRPr="00122136">
        <w:rPr>
          <w:rFonts w:ascii="Times New Roman" w:hAnsi="Times New Roman" w:cs="Times New Roman"/>
          <w:sz w:val="32"/>
          <w:szCs w:val="28"/>
        </w:rPr>
        <w:t xml:space="preserve"> through personal atte</w:t>
      </w:r>
      <w:r w:rsidR="00800EEA" w:rsidRPr="00122136">
        <w:rPr>
          <w:rFonts w:ascii="Times New Roman" w:hAnsi="Times New Roman" w:cs="Times New Roman"/>
          <w:sz w:val="32"/>
          <w:szCs w:val="28"/>
        </w:rPr>
        <w:t xml:space="preserve">ntion </w:t>
      </w:r>
    </w:p>
    <w:p w14:paraId="38F3B640" w14:textId="47D36085" w:rsidR="001B0563" w:rsidRPr="00122136" w:rsidRDefault="002D1CA8" w:rsidP="00EA6D0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 xml:space="preserve">Moderating all forum activity </w:t>
      </w:r>
    </w:p>
    <w:p w14:paraId="78A37EFA" w14:textId="77777777" w:rsidR="001B0563" w:rsidRPr="00122136" w:rsidRDefault="001B0563" w:rsidP="00EA6D0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28"/>
        </w:rPr>
      </w:pPr>
      <w:r w:rsidRPr="00122136">
        <w:rPr>
          <w:rFonts w:ascii="Times New Roman" w:hAnsi="Times New Roman" w:cs="Times New Roman"/>
          <w:sz w:val="32"/>
          <w:szCs w:val="28"/>
        </w:rPr>
        <w:t xml:space="preserve">Suggesting and helping to test new site features to </w:t>
      </w:r>
      <w:r w:rsidR="00C84213" w:rsidRPr="00122136">
        <w:rPr>
          <w:rFonts w:ascii="Times New Roman" w:hAnsi="Times New Roman" w:cs="Times New Roman"/>
          <w:sz w:val="32"/>
          <w:szCs w:val="28"/>
        </w:rPr>
        <w:t>enhance usability</w:t>
      </w:r>
    </w:p>
    <w:p w14:paraId="334B32D5" w14:textId="6EE2C91B" w:rsidR="006B5E47" w:rsidRPr="00390627" w:rsidRDefault="003A4BCE" w:rsidP="006B5E47">
      <w:pPr>
        <w:pStyle w:val="Heading2"/>
        <w:rPr>
          <w:rFonts w:ascii="Times New Roman" w:hAnsi="Times New Roman" w:cs="Times New Roman"/>
          <w:sz w:val="32"/>
        </w:rPr>
      </w:pPr>
      <w:r w:rsidRPr="00390627">
        <w:rPr>
          <w:rFonts w:ascii="Times New Roman" w:hAnsi="Times New Roman" w:cs="Times New Roman"/>
          <w:sz w:val="32"/>
        </w:rPr>
        <w:t>C</w:t>
      </w:r>
      <w:r w:rsidR="00B26472" w:rsidRPr="00390627">
        <w:rPr>
          <w:rFonts w:ascii="Times New Roman" w:hAnsi="Times New Roman" w:cs="Times New Roman"/>
          <w:sz w:val="32"/>
        </w:rPr>
        <w:t>o-owner | </w:t>
      </w:r>
      <w:r w:rsidRPr="00390627">
        <w:rPr>
          <w:rFonts w:ascii="Times New Roman" w:hAnsi="Times New Roman" w:cs="Times New Roman"/>
          <w:sz w:val="32"/>
        </w:rPr>
        <w:t>S</w:t>
      </w:r>
      <w:r w:rsidR="00B26472" w:rsidRPr="00390627">
        <w:rPr>
          <w:rFonts w:ascii="Times New Roman" w:hAnsi="Times New Roman" w:cs="Times New Roman"/>
          <w:sz w:val="32"/>
        </w:rPr>
        <w:t xml:space="preserve">tone-Cole </w:t>
      </w:r>
      <w:r w:rsidRPr="00390627">
        <w:rPr>
          <w:rFonts w:ascii="Times New Roman" w:hAnsi="Times New Roman" w:cs="Times New Roman"/>
          <w:sz w:val="32"/>
        </w:rPr>
        <w:t>C</w:t>
      </w:r>
      <w:r w:rsidR="00B26472" w:rsidRPr="00390627">
        <w:rPr>
          <w:rFonts w:ascii="Times New Roman" w:hAnsi="Times New Roman" w:cs="Times New Roman"/>
          <w:sz w:val="32"/>
        </w:rPr>
        <w:t>leaning | 3/2008-present</w:t>
      </w:r>
    </w:p>
    <w:p w14:paraId="1C6D443A" w14:textId="1B28E1C8" w:rsidR="0038172E" w:rsidRPr="00122136" w:rsidRDefault="0038172E" w:rsidP="0038172E">
      <w:p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>I’ve owned and managed my own small house cleaning business for nearly 10 years</w:t>
      </w:r>
      <w:r w:rsidR="00292CB8" w:rsidRPr="00122136">
        <w:rPr>
          <w:rFonts w:ascii="Times New Roman" w:hAnsi="Times New Roman" w:cs="Times New Roman"/>
          <w:sz w:val="32"/>
        </w:rPr>
        <w:t>, during which I have:</w:t>
      </w:r>
    </w:p>
    <w:p w14:paraId="0E4DFB39" w14:textId="77777777" w:rsidR="0038172E" w:rsidRPr="00122136" w:rsidRDefault="00A102A0" w:rsidP="00C051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lastRenderedPageBreak/>
        <w:t>Built and maintained relationships with over fifty clients</w:t>
      </w:r>
    </w:p>
    <w:p w14:paraId="02B1A634" w14:textId="65AE01F4" w:rsidR="00292CB8" w:rsidRPr="00122136" w:rsidRDefault="00A102A0" w:rsidP="00292CB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2"/>
        </w:rPr>
      </w:pPr>
      <w:r w:rsidRPr="00122136">
        <w:rPr>
          <w:rFonts w:ascii="Times New Roman" w:hAnsi="Times New Roman" w:cs="Times New Roman"/>
          <w:sz w:val="32"/>
        </w:rPr>
        <w:t xml:space="preserve">Managed </w:t>
      </w:r>
      <w:r w:rsidR="00292CB8" w:rsidRPr="00122136">
        <w:rPr>
          <w:rFonts w:ascii="Times New Roman" w:hAnsi="Times New Roman" w:cs="Times New Roman"/>
          <w:sz w:val="32"/>
        </w:rPr>
        <w:t>s</w:t>
      </w:r>
      <w:r w:rsidRPr="00122136">
        <w:rPr>
          <w:rFonts w:ascii="Times New Roman" w:hAnsi="Times New Roman" w:cs="Times New Roman"/>
          <w:sz w:val="32"/>
        </w:rPr>
        <w:t xml:space="preserve">ervice, </w:t>
      </w:r>
      <w:r w:rsidR="00292CB8" w:rsidRPr="00122136">
        <w:rPr>
          <w:rFonts w:ascii="Times New Roman" w:hAnsi="Times New Roman" w:cs="Times New Roman"/>
          <w:sz w:val="32"/>
        </w:rPr>
        <w:t>s</w:t>
      </w:r>
      <w:r w:rsidRPr="00122136">
        <w:rPr>
          <w:rFonts w:ascii="Times New Roman" w:hAnsi="Times New Roman" w:cs="Times New Roman"/>
          <w:sz w:val="32"/>
        </w:rPr>
        <w:t xml:space="preserve">cheduling, </w:t>
      </w:r>
      <w:r w:rsidR="00292CB8" w:rsidRPr="00122136">
        <w:rPr>
          <w:rFonts w:ascii="Times New Roman" w:hAnsi="Times New Roman" w:cs="Times New Roman"/>
          <w:sz w:val="32"/>
        </w:rPr>
        <w:t>p</w:t>
      </w:r>
      <w:r w:rsidR="00C05175" w:rsidRPr="00122136">
        <w:rPr>
          <w:rFonts w:ascii="Times New Roman" w:hAnsi="Times New Roman" w:cs="Times New Roman"/>
          <w:sz w:val="32"/>
        </w:rPr>
        <w:t>a</w:t>
      </w:r>
      <w:r w:rsidR="003A4BCE" w:rsidRPr="00122136">
        <w:rPr>
          <w:rFonts w:ascii="Times New Roman" w:hAnsi="Times New Roman" w:cs="Times New Roman"/>
          <w:sz w:val="32"/>
        </w:rPr>
        <w:t>yment</w:t>
      </w:r>
      <w:r w:rsidRPr="00122136">
        <w:rPr>
          <w:rFonts w:ascii="Times New Roman" w:hAnsi="Times New Roman" w:cs="Times New Roman"/>
          <w:sz w:val="32"/>
        </w:rPr>
        <w:t xml:space="preserve"> and </w:t>
      </w:r>
      <w:r w:rsidR="00292CB8" w:rsidRPr="00122136">
        <w:rPr>
          <w:rFonts w:ascii="Times New Roman" w:hAnsi="Times New Roman" w:cs="Times New Roman"/>
          <w:sz w:val="32"/>
        </w:rPr>
        <w:t>m</w:t>
      </w:r>
      <w:r w:rsidRPr="00122136">
        <w:rPr>
          <w:rFonts w:ascii="Times New Roman" w:hAnsi="Times New Roman" w:cs="Times New Roman"/>
          <w:sz w:val="32"/>
        </w:rPr>
        <w:t>arketing</w:t>
      </w:r>
    </w:p>
    <w:p w14:paraId="77E8709D" w14:textId="77777777" w:rsidR="00B26472" w:rsidRPr="00390627" w:rsidRDefault="00B26472" w:rsidP="00B26472">
      <w:pPr>
        <w:pStyle w:val="ListBullet"/>
        <w:ind w:left="216"/>
        <w:mirrorIndents/>
        <w:rPr>
          <w:rFonts w:ascii="Times New Roman" w:hAnsi="Times New Roman" w:cs="Times New Roman"/>
          <w:sz w:val="28"/>
        </w:rPr>
      </w:pPr>
    </w:p>
    <w:sectPr w:rsidR="00B26472" w:rsidRPr="00390627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546C2" w14:textId="77777777" w:rsidR="00014A64" w:rsidRDefault="00014A64">
      <w:pPr>
        <w:spacing w:after="0"/>
      </w:pPr>
      <w:r>
        <w:separator/>
      </w:r>
    </w:p>
  </w:endnote>
  <w:endnote w:type="continuationSeparator" w:id="0">
    <w:p w14:paraId="6F5C4283" w14:textId="77777777" w:rsidR="00014A64" w:rsidRDefault="00014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C4860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B5E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B8D17" w14:textId="77777777" w:rsidR="00014A64" w:rsidRDefault="00014A64">
      <w:pPr>
        <w:spacing w:after="0"/>
      </w:pPr>
      <w:r>
        <w:separator/>
      </w:r>
    </w:p>
  </w:footnote>
  <w:footnote w:type="continuationSeparator" w:id="0">
    <w:p w14:paraId="04BDB47F" w14:textId="77777777" w:rsidR="00014A64" w:rsidRDefault="00014A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DEABE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3C7AD7"/>
    <w:multiLevelType w:val="hybridMultilevel"/>
    <w:tmpl w:val="AEEAD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3C96BCE0"/>
    <w:lvl w:ilvl="0">
      <w:start w:val="1"/>
      <w:numFmt w:val="bullet"/>
      <w:lvlText w:val="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FC0BAF"/>
    <w:multiLevelType w:val="hybridMultilevel"/>
    <w:tmpl w:val="E9145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473C78"/>
    <w:multiLevelType w:val="hybridMultilevel"/>
    <w:tmpl w:val="EC0E9AE0"/>
    <w:lvl w:ilvl="0" w:tplc="3F74B6EE">
      <w:start w:val="1"/>
      <w:numFmt w:val="bullet"/>
      <w:lvlText w:val="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0D800EC0"/>
    <w:multiLevelType w:val="hybridMultilevel"/>
    <w:tmpl w:val="1C2A0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1F0E75"/>
    <w:multiLevelType w:val="hybridMultilevel"/>
    <w:tmpl w:val="C548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7C68DF"/>
    <w:multiLevelType w:val="hybridMultilevel"/>
    <w:tmpl w:val="1F76742A"/>
    <w:lvl w:ilvl="0" w:tplc="3F74B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236B9"/>
    <w:multiLevelType w:val="hybridMultilevel"/>
    <w:tmpl w:val="18C6E71E"/>
    <w:lvl w:ilvl="0" w:tplc="3F74B6E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DE5BC7"/>
    <w:multiLevelType w:val="hybridMultilevel"/>
    <w:tmpl w:val="5F2C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F113DE"/>
    <w:multiLevelType w:val="hybridMultilevel"/>
    <w:tmpl w:val="CC36B2F0"/>
    <w:lvl w:ilvl="0" w:tplc="3F74B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8F75A6"/>
    <w:multiLevelType w:val="multilevel"/>
    <w:tmpl w:val="3C96BCE0"/>
    <w:lvl w:ilvl="0">
      <w:start w:val="1"/>
      <w:numFmt w:val="bullet"/>
      <w:lvlText w:val="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6" w15:restartNumberingAfterBreak="0">
    <w:nsid w:val="4D574962"/>
    <w:multiLevelType w:val="hybridMultilevel"/>
    <w:tmpl w:val="FB7C89CE"/>
    <w:lvl w:ilvl="0" w:tplc="3F74B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C2A26"/>
    <w:multiLevelType w:val="hybridMultilevel"/>
    <w:tmpl w:val="1F3A58D4"/>
    <w:lvl w:ilvl="0" w:tplc="3F74B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37327"/>
    <w:multiLevelType w:val="hybridMultilevel"/>
    <w:tmpl w:val="D0ACF93C"/>
    <w:lvl w:ilvl="0" w:tplc="3F74B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4117264"/>
    <w:multiLevelType w:val="hybridMultilevel"/>
    <w:tmpl w:val="7E4C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5138B"/>
    <w:multiLevelType w:val="hybridMultilevel"/>
    <w:tmpl w:val="FEEC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C4458"/>
    <w:multiLevelType w:val="hybridMultilevel"/>
    <w:tmpl w:val="465A4F5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7"/>
  </w:num>
  <w:num w:numId="16">
    <w:abstractNumId w:val="16"/>
  </w:num>
  <w:num w:numId="17">
    <w:abstractNumId w:val="24"/>
  </w:num>
  <w:num w:numId="18">
    <w:abstractNumId w:val="11"/>
  </w:num>
  <w:num w:numId="19">
    <w:abstractNumId w:val="32"/>
  </w:num>
  <w:num w:numId="20">
    <w:abstractNumId w:val="28"/>
  </w:num>
  <w:num w:numId="21">
    <w:abstractNumId w:val="12"/>
  </w:num>
  <w:num w:numId="22">
    <w:abstractNumId w:val="23"/>
  </w:num>
  <w:num w:numId="23">
    <w:abstractNumId w:val="31"/>
  </w:num>
  <w:num w:numId="24">
    <w:abstractNumId w:val="34"/>
  </w:num>
  <w:num w:numId="25">
    <w:abstractNumId w:val="12"/>
    <w:lvlOverride w:ilvl="0">
      <w:lvl w:ilvl="0">
        <w:start w:val="1"/>
        <w:numFmt w:val="bullet"/>
        <w:lvlText w:val="·"/>
        <w:lvlJc w:val="left"/>
        <w:pPr>
          <w:tabs>
            <w:tab w:val="num" w:pos="216"/>
          </w:tabs>
          <w:ind w:left="216" w:hanging="216"/>
        </w:pPr>
        <w:rPr>
          <w:rFonts w:ascii="Cambria" w:hAnsi="Cambria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648"/>
          </w:tabs>
          <w:ind w:left="648" w:hanging="216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080"/>
          </w:tabs>
          <w:ind w:left="1080" w:hanging="216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512"/>
          </w:tabs>
          <w:ind w:left="1512" w:hanging="216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1944"/>
          </w:tabs>
          <w:ind w:left="1944" w:hanging="216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376"/>
          </w:tabs>
          <w:ind w:left="2376" w:hanging="216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08"/>
          </w:tabs>
          <w:ind w:left="2808" w:hanging="216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240"/>
          </w:tabs>
          <w:ind w:left="3240" w:hanging="216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672"/>
          </w:tabs>
          <w:ind w:left="3672" w:hanging="216"/>
        </w:pPr>
        <w:rPr>
          <w:rFonts w:ascii="Wingdings" w:hAnsi="Wingdings" w:hint="default"/>
        </w:rPr>
      </w:lvl>
    </w:lvlOverride>
  </w:num>
  <w:num w:numId="26">
    <w:abstractNumId w:val="35"/>
  </w:num>
  <w:num w:numId="27">
    <w:abstractNumId w:val="17"/>
  </w:num>
  <w:num w:numId="28">
    <w:abstractNumId w:val="20"/>
  </w:num>
  <w:num w:numId="29">
    <w:abstractNumId w:val="13"/>
  </w:num>
  <w:num w:numId="30">
    <w:abstractNumId w:val="15"/>
  </w:num>
  <w:num w:numId="31">
    <w:abstractNumId w:val="33"/>
  </w:num>
  <w:num w:numId="32">
    <w:abstractNumId w:val="10"/>
  </w:num>
  <w:num w:numId="33">
    <w:abstractNumId w:val="29"/>
  </w:num>
  <w:num w:numId="34">
    <w:abstractNumId w:val="25"/>
  </w:num>
  <w:num w:numId="35">
    <w:abstractNumId w:val="26"/>
  </w:num>
  <w:num w:numId="36">
    <w:abstractNumId w:val="14"/>
  </w:num>
  <w:num w:numId="37">
    <w:abstractNumId w:val="19"/>
  </w:num>
  <w:num w:numId="38">
    <w:abstractNumId w:val="30"/>
  </w:num>
  <w:num w:numId="39">
    <w:abstractNumId w:val="1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92"/>
    <w:rsid w:val="0001114B"/>
    <w:rsid w:val="00014A64"/>
    <w:rsid w:val="00030E8A"/>
    <w:rsid w:val="00035295"/>
    <w:rsid w:val="000366FA"/>
    <w:rsid w:val="00042042"/>
    <w:rsid w:val="00042ADD"/>
    <w:rsid w:val="0004562B"/>
    <w:rsid w:val="00046124"/>
    <w:rsid w:val="00055475"/>
    <w:rsid w:val="000A0BFC"/>
    <w:rsid w:val="000A4F59"/>
    <w:rsid w:val="000A576B"/>
    <w:rsid w:val="000B45B3"/>
    <w:rsid w:val="000C04A6"/>
    <w:rsid w:val="000E3591"/>
    <w:rsid w:val="000F79BF"/>
    <w:rsid w:val="00122136"/>
    <w:rsid w:val="00141A4C"/>
    <w:rsid w:val="00151E1A"/>
    <w:rsid w:val="001B0563"/>
    <w:rsid w:val="001B29CF"/>
    <w:rsid w:val="00203D10"/>
    <w:rsid w:val="002577B5"/>
    <w:rsid w:val="00264968"/>
    <w:rsid w:val="00270598"/>
    <w:rsid w:val="0028220F"/>
    <w:rsid w:val="00292CB8"/>
    <w:rsid w:val="002B6002"/>
    <w:rsid w:val="002D1CA8"/>
    <w:rsid w:val="00335B90"/>
    <w:rsid w:val="00356C14"/>
    <w:rsid w:val="0038172E"/>
    <w:rsid w:val="00390627"/>
    <w:rsid w:val="003931F7"/>
    <w:rsid w:val="003A3022"/>
    <w:rsid w:val="003A4BCE"/>
    <w:rsid w:val="00403FE8"/>
    <w:rsid w:val="00427A9A"/>
    <w:rsid w:val="004362CF"/>
    <w:rsid w:val="0044558A"/>
    <w:rsid w:val="00465D92"/>
    <w:rsid w:val="00472043"/>
    <w:rsid w:val="00472115"/>
    <w:rsid w:val="004803CC"/>
    <w:rsid w:val="004852B2"/>
    <w:rsid w:val="00512FBF"/>
    <w:rsid w:val="00526C56"/>
    <w:rsid w:val="00536B24"/>
    <w:rsid w:val="00540E1E"/>
    <w:rsid w:val="00566372"/>
    <w:rsid w:val="00587882"/>
    <w:rsid w:val="005A16D5"/>
    <w:rsid w:val="005A274E"/>
    <w:rsid w:val="005A6435"/>
    <w:rsid w:val="005A654B"/>
    <w:rsid w:val="006056CB"/>
    <w:rsid w:val="00617B26"/>
    <w:rsid w:val="00624D8D"/>
    <w:rsid w:val="006270A9"/>
    <w:rsid w:val="00631B4B"/>
    <w:rsid w:val="00644423"/>
    <w:rsid w:val="00645FC1"/>
    <w:rsid w:val="0066757B"/>
    <w:rsid w:val="00675956"/>
    <w:rsid w:val="00681034"/>
    <w:rsid w:val="006908A5"/>
    <w:rsid w:val="00691F68"/>
    <w:rsid w:val="006944BB"/>
    <w:rsid w:val="006A2AFA"/>
    <w:rsid w:val="006B5E47"/>
    <w:rsid w:val="006C1F8F"/>
    <w:rsid w:val="006D29B6"/>
    <w:rsid w:val="006E20ED"/>
    <w:rsid w:val="006F0AA2"/>
    <w:rsid w:val="00700982"/>
    <w:rsid w:val="00703BBD"/>
    <w:rsid w:val="00725278"/>
    <w:rsid w:val="00730025"/>
    <w:rsid w:val="0073196C"/>
    <w:rsid w:val="00755C0A"/>
    <w:rsid w:val="00771548"/>
    <w:rsid w:val="007C35FB"/>
    <w:rsid w:val="00800EEA"/>
    <w:rsid w:val="00816216"/>
    <w:rsid w:val="00817239"/>
    <w:rsid w:val="00834F27"/>
    <w:rsid w:val="00846E26"/>
    <w:rsid w:val="00872C95"/>
    <w:rsid w:val="0087734B"/>
    <w:rsid w:val="00892039"/>
    <w:rsid w:val="008D1E2A"/>
    <w:rsid w:val="008D5EF8"/>
    <w:rsid w:val="008F2B29"/>
    <w:rsid w:val="00913910"/>
    <w:rsid w:val="009177C1"/>
    <w:rsid w:val="00960FFB"/>
    <w:rsid w:val="009D1B2B"/>
    <w:rsid w:val="009D5933"/>
    <w:rsid w:val="00A030B6"/>
    <w:rsid w:val="00A102A0"/>
    <w:rsid w:val="00A55045"/>
    <w:rsid w:val="00A61072"/>
    <w:rsid w:val="00A85859"/>
    <w:rsid w:val="00AB362F"/>
    <w:rsid w:val="00B01152"/>
    <w:rsid w:val="00B244EE"/>
    <w:rsid w:val="00B26472"/>
    <w:rsid w:val="00BB4A73"/>
    <w:rsid w:val="00BD768D"/>
    <w:rsid w:val="00BF1B3D"/>
    <w:rsid w:val="00C05175"/>
    <w:rsid w:val="00C11C98"/>
    <w:rsid w:val="00C345FC"/>
    <w:rsid w:val="00C61F8E"/>
    <w:rsid w:val="00C70786"/>
    <w:rsid w:val="00C737C7"/>
    <w:rsid w:val="00C73AC9"/>
    <w:rsid w:val="00C84213"/>
    <w:rsid w:val="00C95880"/>
    <w:rsid w:val="00CE50D4"/>
    <w:rsid w:val="00D32284"/>
    <w:rsid w:val="00D63CC9"/>
    <w:rsid w:val="00D75FF7"/>
    <w:rsid w:val="00D860F8"/>
    <w:rsid w:val="00D960D4"/>
    <w:rsid w:val="00E2154F"/>
    <w:rsid w:val="00E83E4B"/>
    <w:rsid w:val="00E93FE7"/>
    <w:rsid w:val="00EA6D09"/>
    <w:rsid w:val="00EC5570"/>
    <w:rsid w:val="00ED6C7E"/>
    <w:rsid w:val="00ED6E58"/>
    <w:rsid w:val="00EE6B86"/>
    <w:rsid w:val="00EF0FB9"/>
    <w:rsid w:val="00F75B11"/>
    <w:rsid w:val="00FB0A05"/>
    <w:rsid w:val="00FB3DD4"/>
    <w:rsid w:val="00FB6820"/>
    <w:rsid w:val="00FC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AB0CC"/>
  <w15:chartTrackingRefBased/>
  <w15:docId w15:val="{7804031B-AB65-4FC2-98E2-D309ACD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B60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11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edanco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4BCD2CBCCE45049BF0ECB078E42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D63ED-C1E7-4639-BEED-869C722AEEFB}"/>
      </w:docPartPr>
      <w:docPartBody>
        <w:p w:rsidR="00AA0590" w:rsidRDefault="0068735E">
          <w:pPr>
            <w:pStyle w:val="804BCD2CBCCE45049BF0ECB078E42F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90"/>
    <w:rsid w:val="0068735E"/>
    <w:rsid w:val="007016B6"/>
    <w:rsid w:val="008320F8"/>
    <w:rsid w:val="00870AD5"/>
    <w:rsid w:val="00A6017B"/>
    <w:rsid w:val="00AA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21C3EB0AC94B07B0AD1D54C62C740E">
    <w:name w:val="0721C3EB0AC94B07B0AD1D54C62C740E"/>
  </w:style>
  <w:style w:type="paragraph" w:customStyle="1" w:styleId="26B6CE534AFE49FEB872B3FF7B86D41E">
    <w:name w:val="26B6CE534AFE49FEB872B3FF7B86D41E"/>
  </w:style>
  <w:style w:type="paragraph" w:customStyle="1" w:styleId="0B34E251539943B581EB103F3536FA8C">
    <w:name w:val="0B34E251539943B581EB103F3536FA8C"/>
  </w:style>
  <w:style w:type="paragraph" w:customStyle="1" w:styleId="2E2F7E795FAC4C6EAB4ECE9608440984">
    <w:name w:val="2E2F7E795FAC4C6EAB4ECE9608440984"/>
  </w:style>
  <w:style w:type="paragraph" w:customStyle="1" w:styleId="66B58BBF080F4A7F9BFF9B691D274E89">
    <w:name w:val="66B58BBF080F4A7F9BFF9B691D274E89"/>
  </w:style>
  <w:style w:type="paragraph" w:customStyle="1" w:styleId="71C064580C904827ADE9F1BB355DE78A">
    <w:name w:val="71C064580C904827ADE9F1BB355DE78A"/>
  </w:style>
  <w:style w:type="paragraph" w:customStyle="1" w:styleId="804BCD2CBCCE45049BF0ECB078E42F25">
    <w:name w:val="804BCD2CBCCE45049BF0ECB078E42F25"/>
  </w:style>
  <w:style w:type="paragraph" w:customStyle="1" w:styleId="AF2D17C411474887BB509BB5797D4D09">
    <w:name w:val="AF2D17C411474887BB509BB5797D4D09"/>
  </w:style>
  <w:style w:type="paragraph" w:customStyle="1" w:styleId="7ABB8CA1DA274DA6867CD127A7554597">
    <w:name w:val="7ABB8CA1DA274DA6867CD127A7554597"/>
  </w:style>
  <w:style w:type="paragraph" w:customStyle="1" w:styleId="10E0D9645FA045C0868BFC0A108CA2AA">
    <w:name w:val="10E0D9645FA045C0868BFC0A108CA2AA"/>
  </w:style>
  <w:style w:type="paragraph" w:customStyle="1" w:styleId="74053ABB51D74678AB3E4AEE00AE2B0C">
    <w:name w:val="74053ABB51D74678AB3E4AEE00AE2B0C"/>
  </w:style>
  <w:style w:type="paragraph" w:customStyle="1" w:styleId="5ABE97EF28004F508105DBFD43AEAC07">
    <w:name w:val="5ABE97EF28004F508105DBFD43AEAC07"/>
  </w:style>
  <w:style w:type="paragraph" w:customStyle="1" w:styleId="257F32EDCCE84EF0814D6840E1889C79">
    <w:name w:val="257F32EDCCE84EF0814D6840E1889C79"/>
  </w:style>
  <w:style w:type="paragraph" w:customStyle="1" w:styleId="201F1867BB6E4B2491A00B8901596C6D">
    <w:name w:val="201F1867BB6E4B2491A00B8901596C6D"/>
  </w:style>
  <w:style w:type="paragraph" w:customStyle="1" w:styleId="89091CD450CF484A8E5E0A760A1FFBB7">
    <w:name w:val="89091CD450CF484A8E5E0A760A1FFBB7"/>
  </w:style>
  <w:style w:type="paragraph" w:customStyle="1" w:styleId="1603F6337FE6472A81399F28BD10E26C">
    <w:name w:val="1603F6337FE6472A81399F28BD10E26C"/>
  </w:style>
  <w:style w:type="paragraph" w:customStyle="1" w:styleId="6F2BB37EC0E24EDE84C58506C76991E5">
    <w:name w:val="6F2BB37EC0E24EDE84C58506C76991E5"/>
  </w:style>
  <w:style w:type="paragraph" w:customStyle="1" w:styleId="F905E547FB7A490988BC858551DF706B">
    <w:name w:val="F905E547FB7A490988BC858551DF706B"/>
  </w:style>
  <w:style w:type="paragraph" w:customStyle="1" w:styleId="4AC5A8C064874B52B4AEA88674EC5DDF">
    <w:name w:val="4AC5A8C064874B52B4AEA88674EC5DDF"/>
  </w:style>
  <w:style w:type="paragraph" w:customStyle="1" w:styleId="5C00EBE74A4B4FE585E0F200E98E12B2">
    <w:name w:val="5C00EBE74A4B4FE585E0F200E98E12B2"/>
  </w:style>
  <w:style w:type="paragraph" w:customStyle="1" w:styleId="1872957C3CFA4FC8952CDB4752E59930">
    <w:name w:val="1872957C3CFA4FC8952CDB4752E59930"/>
  </w:style>
  <w:style w:type="paragraph" w:customStyle="1" w:styleId="38EF7C69194F4F86B5135A53CCD4EDC8">
    <w:name w:val="38EF7C69194F4F86B5135A53CCD4EDC8"/>
  </w:style>
  <w:style w:type="paragraph" w:customStyle="1" w:styleId="346EC32B574B4D6B82B1B3A38F76B147">
    <w:name w:val="346EC32B574B4D6B82B1B3A38F76B147"/>
  </w:style>
  <w:style w:type="paragraph" w:customStyle="1" w:styleId="8F59F8EC7E0E490B95A85DD934D5DCA1">
    <w:name w:val="8F59F8EC7E0E490B95A85DD934D5DCA1"/>
  </w:style>
  <w:style w:type="paragraph" w:customStyle="1" w:styleId="47D5C05B520E4195996E015292CFFC2F">
    <w:name w:val="47D5C05B520E4195996E015292CFFC2F"/>
  </w:style>
  <w:style w:type="paragraph" w:customStyle="1" w:styleId="1E1EDD9883BD404A9AE4A4A5D8C6D3F7">
    <w:name w:val="1E1EDD9883BD404A9AE4A4A5D8C6D3F7"/>
  </w:style>
  <w:style w:type="paragraph" w:customStyle="1" w:styleId="A009B5531497446AA17F94B60A7CD31D">
    <w:name w:val="A009B5531497446AA17F94B60A7CD31D"/>
  </w:style>
  <w:style w:type="paragraph" w:customStyle="1" w:styleId="4B2D9AFBC1C148A2AE835B922CD36B15">
    <w:name w:val="4B2D9AFBC1C148A2AE835B922CD36B15"/>
  </w:style>
  <w:style w:type="paragraph" w:customStyle="1" w:styleId="C63E04F720D74321A9C346585AEB7B65">
    <w:name w:val="C63E04F720D74321A9C346585AEB7B65"/>
  </w:style>
  <w:style w:type="paragraph" w:customStyle="1" w:styleId="E114A2693AB342378BE9C6C158514076">
    <w:name w:val="E114A2693AB342378BE9C6C158514076"/>
  </w:style>
  <w:style w:type="paragraph" w:customStyle="1" w:styleId="75248B6C187E489CAFA53488EA0AE260">
    <w:name w:val="75248B6C187E489CAFA53488EA0AE260"/>
  </w:style>
  <w:style w:type="paragraph" w:customStyle="1" w:styleId="3F5AF70FD737412898ED62850132F0C4">
    <w:name w:val="3F5AF70FD737412898ED62850132F0C4"/>
  </w:style>
  <w:style w:type="paragraph" w:customStyle="1" w:styleId="7FE037124248414E9CE6CA000071F6D7">
    <w:name w:val="7FE037124248414E9CE6CA000071F6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8AA6C-B298-4883-B341-B0570C2C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6495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keywords/>
  <cp:lastModifiedBy>Administrator</cp:lastModifiedBy>
  <cp:revision>59</cp:revision>
  <dcterms:created xsi:type="dcterms:W3CDTF">2017-11-21T22:23:00Z</dcterms:created>
  <dcterms:modified xsi:type="dcterms:W3CDTF">2018-05-23T22:16:00Z</dcterms:modified>
  <cp:version/>
</cp:coreProperties>
</file>